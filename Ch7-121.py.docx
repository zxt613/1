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7.1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import keyword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= keyword.kwlist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= input("输入一个文件名:")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= open(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,"r").readlines()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ls = []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for i in 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: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i = i.split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ls.append(i)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= open(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,"w+")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for i in range(len(ls)):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if f[i].isspace():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.write(" "+"\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")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for j in range(len(ls[i])):</w:t>
      </w:r>
      <w:bookmarkStart w:id="0" w:name="_GoBack"/>
      <w:bookmarkEnd w:id="0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x = ls[i][j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]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if x not in 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: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x = x.upper()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else: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x = x.lower()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if x == ls[i][len(ls[i])-1]: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.write(x+"\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")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else: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.write(x+" ")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7.2</w:t>
      </w: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from PIL import Image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= Image.open('C:\Users\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123\b85038f49b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')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.size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_resize = 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.resize((256,256))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_resize0 = 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.resize((256,256), Image.BILINEAR)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_resize0.size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_resize1 = 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.resize((256,256), Image.BICUBIC)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_resize2 = 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.resize((256,256), Image.ANTIALIAS)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8B7"/>
    <w:rsid w:val="004C18B7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US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2018-05-13T15:37:00Z</dcterms:created>
  <dc:creator>ξcherish</dc:creator>
  <cp:lastModifiedBy>ξcherish</cp:lastModifiedBy>
  <dcterms:modified xsi:type="dcterms:W3CDTF">2018-05-13T16:07:56Z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